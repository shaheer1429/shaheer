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336D5" w:rsidP="009336D5">
            <w:pPr>
              <w:pStyle w:val="Title"/>
            </w:pPr>
            <w:r>
              <w:t xml:space="preserve">Muhammad </w:t>
            </w:r>
            <w:r>
              <w:rPr>
                <w:rStyle w:val="IntenseEmphasis"/>
              </w:rPr>
              <w:t>shaheer</w:t>
            </w:r>
          </w:p>
          <w:p w:rsidR="00692703" w:rsidRPr="00CF1A49" w:rsidRDefault="00466D72" w:rsidP="00466D72">
            <w:pPr>
              <w:pStyle w:val="ContactInfo"/>
              <w:contextualSpacing w:val="0"/>
            </w:pPr>
            <w:r>
              <w:t>55</w:t>
            </w:r>
            <w:r w:rsidRPr="00466D72">
              <w:rPr>
                <w:vertAlign w:val="superscript"/>
              </w:rPr>
              <w:t>th</w:t>
            </w:r>
            <w:r>
              <w:t xml:space="preserve"> and 11</w:t>
            </w:r>
            <w:r w:rsidRPr="00466D72">
              <w:rPr>
                <w:vertAlign w:val="superscript"/>
              </w:rPr>
              <w:t>th</w:t>
            </w:r>
            <w:r>
              <w:t xml:space="preserve"> Shalimar town LHR, Pakistan, Earth</w:t>
            </w:r>
            <w:sdt>
              <w:sdtPr>
                <w:alias w:val="Divider dot:"/>
                <w:tag w:val="Divider dot:"/>
                <w:id w:val="-1459182552"/>
                <w:placeholder>
                  <w:docPart w:val="C92072C138F54F0BA2F9BD58AA10F558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>
              <w:t>+92-310-442586</w:t>
            </w:r>
          </w:p>
          <w:p w:rsidR="00692703" w:rsidRPr="00CF1A49" w:rsidRDefault="00CF0FBB" w:rsidP="00CF0FBB">
            <w:pPr>
              <w:pStyle w:val="ContactInfoEmphasis"/>
              <w:contextualSpacing w:val="0"/>
            </w:pPr>
            <w:r>
              <w:t>Bitf20m005@pucit.edu.pk</w:t>
            </w:r>
            <w:sdt>
              <w:sdtPr>
                <w:alias w:val="Divider dot:"/>
                <w:tag w:val="Divider dot:"/>
                <w:id w:val="2000459528"/>
                <w:placeholder>
                  <w:docPart w:val="11E2D7F6D7D348E8BE5790CDA45AEDBC"/>
                </w:placeholder>
                <w:temporary/>
                <w:showingPlcHdr/>
              </w:sdtPr>
              <w:sdtContent>
                <w:r w:rsidR="00692703" w:rsidRPr="00CF1A49">
                  <w:t>·</w:t>
                </w:r>
              </w:sdtContent>
            </w:sdt>
            <w:r w:rsidR="00A13138">
              <w:t xml:space="preserve"> </w:t>
            </w:r>
            <w:r w:rsidR="00A13138" w:rsidRPr="00A13138">
              <w:t>https://www.linkedin.com/in/steve-jobs-047654123</w:t>
            </w:r>
            <w:r w:rsidR="000435DE">
              <w:t>·</w:t>
            </w:r>
            <w:r w:rsidRPr="00CF0FBB">
              <w:t>https://shaheer1429.github.io/shaheer-resume/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26362B" w:rsidRDefault="0026362B" w:rsidP="00913946">
            <w:pPr>
              <w:contextualSpacing w:val="0"/>
              <w:rPr>
                <w:rFonts w:cstheme="minorHAnsi"/>
              </w:rPr>
            </w:pPr>
            <w:r w:rsidRPr="0026362B">
              <w:rPr>
                <w:rFonts w:cstheme="minorHAnsi"/>
              </w:rPr>
              <w:t>The</w:t>
            </w:r>
            <w:r w:rsidRPr="0026362B">
              <w:rPr>
                <w:rFonts w:cstheme="minorHAnsi"/>
                <w:shd w:val="clear" w:color="auto" w:fill="FFFFFF"/>
              </w:rPr>
              <w:t xml:space="preserve"> </w:t>
            </w:r>
            <w:r w:rsidRPr="0026362B">
              <w:rPr>
                <w:rFonts w:cstheme="minorHAnsi"/>
              </w:rPr>
              <w:t>main purpose</w:t>
            </w:r>
            <w:r w:rsidRPr="0026362B">
              <w:rPr>
                <w:rFonts w:cstheme="minorHAnsi"/>
                <w:shd w:val="clear" w:color="auto" w:fill="FFFFFF"/>
              </w:rPr>
              <w:t xml:space="preserve"> </w:t>
            </w:r>
            <w:r w:rsidRPr="0026362B">
              <w:rPr>
                <w:rFonts w:cstheme="minorHAnsi"/>
              </w:rPr>
              <w:t>of</w:t>
            </w:r>
            <w:r w:rsidRPr="0026362B">
              <w:rPr>
                <w:rFonts w:cstheme="minorHAnsi"/>
                <w:shd w:val="clear" w:color="auto" w:fill="FFFFFF"/>
              </w:rPr>
              <w:t xml:space="preserve"> my </w:t>
            </w:r>
            <w:r w:rsidRPr="0026362B">
              <w:rPr>
                <w:rFonts w:cstheme="minorHAnsi"/>
              </w:rPr>
              <w:t>career</w:t>
            </w:r>
            <w:r w:rsidRPr="0026362B">
              <w:rPr>
                <w:rFonts w:cstheme="minorHAnsi"/>
                <w:shd w:val="clear" w:color="auto" w:fill="FFFFFF"/>
              </w:rPr>
              <w:t xml:space="preserve"> </w:t>
            </w:r>
            <w:r w:rsidRPr="0026362B">
              <w:rPr>
                <w:rFonts w:cstheme="minorHAnsi"/>
                <w:b/>
                <w:bCs/>
              </w:rPr>
              <w:t>is</w:t>
            </w:r>
            <w:r w:rsidRPr="0026362B">
              <w:rPr>
                <w:rFonts w:cstheme="minorHAnsi"/>
                <w:shd w:val="clear" w:color="auto" w:fill="FFFFFF"/>
              </w:rPr>
              <w:t xml:space="preserve"> to secure a challenging position in a reputable organization and </w:t>
            </w:r>
            <w:r w:rsidRPr="0026362B">
              <w:rPr>
                <w:rFonts w:cstheme="minorHAnsi"/>
              </w:rPr>
              <w:t>extend</w:t>
            </w:r>
            <w:r w:rsidRPr="0026362B">
              <w:rPr>
                <w:rFonts w:cstheme="minorHAnsi"/>
                <w:shd w:val="clear" w:color="auto" w:fill="FFFFFF"/>
              </w:rPr>
              <w:t xml:space="preserve"> learning, knowledge and skills. </w:t>
            </w:r>
            <w:r w:rsidRPr="0026362B">
              <w:rPr>
                <w:rFonts w:cstheme="minorHAnsi"/>
              </w:rPr>
              <w:t>Make the most of my training and skills while ensuring</w:t>
            </w:r>
            <w:r w:rsidRPr="0026362B">
              <w:rPr>
                <w:rFonts w:cstheme="minorHAnsi"/>
                <w:shd w:val="clear" w:color="auto" w:fill="FFFFFF"/>
              </w:rPr>
              <w:t xml:space="preserve"> a responsible career opportunity </w:t>
            </w:r>
            <w:r w:rsidRPr="0026362B">
              <w:rPr>
                <w:rFonts w:cstheme="minorHAnsi"/>
              </w:rPr>
              <w:t>that</w:t>
            </w:r>
            <w:r w:rsidRPr="0026362B">
              <w:rPr>
                <w:rFonts w:cstheme="minorHAnsi"/>
                <w:shd w:val="clear" w:color="auto" w:fill="FFFFFF"/>
              </w:rPr>
              <w:t xml:space="preserve"> </w:t>
            </w:r>
            <w:r w:rsidRPr="0026362B">
              <w:rPr>
                <w:rFonts w:cstheme="minorHAnsi"/>
              </w:rPr>
              <w:t>can</w:t>
            </w:r>
            <w:r w:rsidRPr="0026362B">
              <w:rPr>
                <w:rFonts w:cstheme="minorHAnsi"/>
                <w:shd w:val="clear" w:color="auto" w:fill="FFFFFF"/>
              </w:rPr>
              <w:t xml:space="preserve"> </w:t>
            </w:r>
            <w:r w:rsidRPr="0026362B">
              <w:rPr>
                <w:rFonts w:cstheme="minorHAnsi"/>
              </w:rPr>
              <w:t>make</w:t>
            </w:r>
            <w:r w:rsidRPr="0026362B">
              <w:rPr>
                <w:rFonts w:cstheme="minorHAnsi"/>
                <w:shd w:val="clear" w:color="auto" w:fill="FFFFFF"/>
              </w:rPr>
              <w:t xml:space="preserve"> a significant contribution to the success of </w:t>
            </w:r>
            <w:r w:rsidRPr="0026362B">
              <w:rPr>
                <w:rFonts w:cstheme="minorHAnsi"/>
              </w:rPr>
              <w:t>your</w:t>
            </w:r>
            <w:r w:rsidRPr="0026362B">
              <w:rPr>
                <w:rFonts w:cstheme="minorHAnsi"/>
                <w:shd w:val="clear" w:color="auto" w:fill="FFFFFF"/>
              </w:rPr>
              <w:t xml:space="preserve"> company.</w:t>
            </w:r>
          </w:p>
        </w:tc>
      </w:tr>
    </w:tbl>
    <w:p w:rsidR="004E01EB" w:rsidRPr="00CF1A49" w:rsidRDefault="00D722A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373EECDFF14CC6AF6843DB7AF11D0F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9F7337" w:rsidP="009F7337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still working</w:t>
            </w:r>
          </w:p>
          <w:p w:rsidR="001D0BF1" w:rsidRPr="00CF1A49" w:rsidRDefault="009336D5" w:rsidP="009336D5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:rsidR="001E3120" w:rsidRPr="000A09C3" w:rsidRDefault="000A09C3" w:rsidP="006A6A3B">
            <w:pPr>
              <w:contextualSpacing w:val="0"/>
              <w:rPr>
                <w:rFonts w:cstheme="minorHAnsi"/>
              </w:rPr>
            </w:pPr>
            <w:r w:rsidRPr="000A09C3">
              <w:rPr>
                <w:rFonts w:cstheme="minorHAnsi"/>
                <w:shd w:val="clear" w:color="auto" w:fill="FFFFFF"/>
              </w:rPr>
              <w:t xml:space="preserve">We </w:t>
            </w:r>
            <w:r w:rsidR="006A6A3B">
              <w:rPr>
                <w:rFonts w:cstheme="minorHAnsi"/>
                <w:shd w:val="clear" w:color="auto" w:fill="FFFFFF"/>
              </w:rPr>
              <w:t>have</w:t>
            </w:r>
            <w:r w:rsidRPr="000A09C3">
              <w:rPr>
                <w:rFonts w:cstheme="minorHAnsi"/>
                <w:shd w:val="clear" w:color="auto" w:fill="FFFFFF"/>
              </w:rPr>
              <w:t xml:space="preserve"> a </w:t>
            </w:r>
            <w:r w:rsidR="006A6A3B">
              <w:rPr>
                <w:rFonts w:cstheme="minorHAnsi"/>
                <w:shd w:val="clear" w:color="auto" w:fill="FFFFFF"/>
              </w:rPr>
              <w:t xml:space="preserve">group </w:t>
            </w:r>
            <w:r w:rsidRPr="000A09C3">
              <w:rPr>
                <w:rFonts w:cstheme="minorHAnsi"/>
                <w:shd w:val="clear" w:color="auto" w:fill="FFFFFF"/>
              </w:rPr>
              <w:t xml:space="preserve">of web developers </w:t>
            </w:r>
            <w:r w:rsidRPr="000A09C3">
              <w:rPr>
                <w:rFonts w:cstheme="minorHAnsi"/>
              </w:rPr>
              <w:t>who</w:t>
            </w:r>
            <w:r w:rsidRPr="000A09C3">
              <w:rPr>
                <w:rFonts w:cstheme="minorHAnsi"/>
                <w:shd w:val="clear" w:color="auto" w:fill="FFFFFF"/>
              </w:rPr>
              <w:t xml:space="preserve"> work together and </w:t>
            </w:r>
            <w:r w:rsidRPr="000A09C3">
              <w:rPr>
                <w:rFonts w:cstheme="minorHAnsi"/>
              </w:rPr>
              <w:t>make</w:t>
            </w:r>
            <w:r w:rsidRPr="000A09C3">
              <w:rPr>
                <w:rFonts w:cstheme="minorHAnsi"/>
                <w:shd w:val="clear" w:color="auto" w:fill="FFFFFF"/>
              </w:rPr>
              <w:t xml:space="preserve"> money online. </w:t>
            </w:r>
            <w:r w:rsidRPr="000A09C3">
              <w:rPr>
                <w:rFonts w:cstheme="minorHAnsi"/>
              </w:rPr>
              <w:t>I'm</w:t>
            </w:r>
            <w:r w:rsidRPr="000A09C3">
              <w:rPr>
                <w:rFonts w:cstheme="minorHAnsi"/>
                <w:shd w:val="clear" w:color="auto" w:fill="FFFFFF"/>
              </w:rPr>
              <w:t xml:space="preserve"> a senior developer and we </w:t>
            </w:r>
            <w:r w:rsidRPr="000A09C3">
              <w:rPr>
                <w:rFonts w:cstheme="minorHAnsi"/>
              </w:rPr>
              <w:t>have</w:t>
            </w:r>
            <w:r w:rsidRPr="000A09C3">
              <w:rPr>
                <w:rFonts w:cstheme="minorHAnsi"/>
                <w:shd w:val="clear" w:color="auto" w:fill="FFFFFF"/>
              </w:rPr>
              <w:t xml:space="preserve"> </w:t>
            </w:r>
            <w:r w:rsidRPr="000A09C3">
              <w:rPr>
                <w:rFonts w:cstheme="minorHAnsi"/>
              </w:rPr>
              <w:t>created a nice</w:t>
            </w:r>
            <w:r w:rsidRPr="000A09C3">
              <w:rPr>
                <w:rFonts w:cstheme="minorHAnsi"/>
                <w:shd w:val="clear" w:color="auto" w:fill="FFFFFF"/>
              </w:rPr>
              <w:t xml:space="preserve"> website for our </w:t>
            </w:r>
            <w:r w:rsidRPr="000A09C3">
              <w:rPr>
                <w:rFonts w:cstheme="minorHAnsi"/>
              </w:rPr>
              <w:t>domestic and international</w:t>
            </w:r>
            <w:r w:rsidRPr="000A09C3">
              <w:rPr>
                <w:rFonts w:cstheme="minorHAnsi"/>
                <w:shd w:val="clear" w:color="auto" w:fill="FFFFFF"/>
              </w:rPr>
              <w:t xml:space="preserve"> </w:t>
            </w:r>
            <w:r w:rsidRPr="000A09C3">
              <w:rPr>
                <w:rFonts w:cstheme="minorHAnsi"/>
              </w:rPr>
              <w:t>customers</w:t>
            </w:r>
            <w:r w:rsidRPr="000A09C3">
              <w:rPr>
                <w:rFonts w:cstheme="minorHAnsi"/>
                <w:b/>
                <w:bCs/>
              </w:rPr>
              <w:t>.</w:t>
            </w:r>
            <w:r w:rsidRPr="000A09C3">
              <w:rPr>
                <w:rFonts w:cstheme="minorHAnsi"/>
                <w:shd w:val="clear" w:color="auto" w:fill="FFFFFF"/>
              </w:rPr>
              <w:t xml:space="preserve"> We </w:t>
            </w:r>
            <w:r w:rsidRPr="000A09C3">
              <w:rPr>
                <w:rFonts w:cstheme="minorHAnsi"/>
              </w:rPr>
              <w:t>get</w:t>
            </w:r>
            <w:r w:rsidRPr="000A09C3">
              <w:rPr>
                <w:rFonts w:cstheme="minorHAnsi"/>
                <w:shd w:val="clear" w:color="auto" w:fill="FFFFFF"/>
              </w:rPr>
              <w:t xml:space="preserve"> a</w:t>
            </w:r>
            <w:r w:rsidRPr="000A09C3">
              <w:rPr>
                <w:rFonts w:cstheme="minorHAnsi"/>
                <w:b/>
                <w:bCs/>
              </w:rPr>
              <w:t xml:space="preserve"> </w:t>
            </w:r>
            <w:r w:rsidRPr="000A09C3">
              <w:rPr>
                <w:rFonts w:cstheme="minorHAnsi"/>
              </w:rPr>
              <w:t>minimum of</w:t>
            </w:r>
            <w:r w:rsidRPr="000A09C3">
              <w:rPr>
                <w:rFonts w:cstheme="minorHAnsi"/>
                <w:shd w:val="clear" w:color="auto" w:fill="FFFFFF"/>
              </w:rPr>
              <w:t xml:space="preserve"> $</w:t>
            </w:r>
            <w:r w:rsidRPr="000A09C3">
              <w:rPr>
                <w:rFonts w:cstheme="minorHAnsi"/>
                <w:b/>
                <w:bCs/>
              </w:rPr>
              <w:t xml:space="preserve"> </w:t>
            </w:r>
            <w:r w:rsidRPr="000A09C3">
              <w:rPr>
                <w:rFonts w:cstheme="minorHAnsi"/>
              </w:rPr>
              <w:t>30000</w:t>
            </w:r>
            <w:r w:rsidRPr="000A09C3">
              <w:rPr>
                <w:rFonts w:cstheme="minorHAnsi"/>
                <w:shd w:val="clear" w:color="auto" w:fill="FFFFFF"/>
              </w:rPr>
              <w:t xml:space="preserve"> </w:t>
            </w:r>
            <w:r w:rsidRPr="000A09C3">
              <w:rPr>
                <w:rFonts w:cstheme="minorHAnsi"/>
              </w:rPr>
              <w:t>a</w:t>
            </w:r>
            <w:r w:rsidRPr="000A09C3">
              <w:rPr>
                <w:rFonts w:cstheme="minorHAnsi"/>
                <w:shd w:val="clear" w:color="auto" w:fill="FFFFFF"/>
              </w:rPr>
              <w:t xml:space="preserve"> month.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55C4A" w:rsidP="00D55C4A">
            <w:pPr>
              <w:pStyle w:val="Heading3"/>
              <w:contextualSpacing w:val="0"/>
              <w:outlineLvl w:val="2"/>
            </w:pPr>
            <w:r>
              <w:t>June 2018</w:t>
            </w:r>
            <w:r w:rsidR="00F61DF9" w:rsidRPr="00CF1A49">
              <w:t xml:space="preserve"> – </w:t>
            </w:r>
            <w:r>
              <w:t>january 2021</w:t>
            </w:r>
          </w:p>
          <w:p w:rsidR="00F61DF9" w:rsidRPr="00CF1A49" w:rsidRDefault="009F7337" w:rsidP="006A5D48">
            <w:pPr>
              <w:pStyle w:val="Heading2"/>
              <w:contextualSpacing w:val="0"/>
              <w:outlineLvl w:val="1"/>
            </w:pPr>
            <w:r>
              <w:t>flutter</w:t>
            </w:r>
            <w:r w:rsidR="006A5D48">
              <w:t xml:space="preserve"> app developer</w:t>
            </w:r>
            <w:r w:rsidR="00F61DF9" w:rsidRPr="00CF1A49">
              <w:t xml:space="preserve">, </w:t>
            </w:r>
            <w:r w:rsidR="006A5D48">
              <w:rPr>
                <w:rStyle w:val="SubtleReference"/>
              </w:rPr>
              <w:t>navicosoft</w:t>
            </w:r>
          </w:p>
          <w:p w:rsidR="00F61DF9" w:rsidRPr="00C6301F" w:rsidRDefault="00C6301F" w:rsidP="00C6301F">
            <w:pPr>
              <w:rPr>
                <w:rFonts w:cstheme="minorHAnsi"/>
              </w:rPr>
            </w:pPr>
            <w:r w:rsidRPr="00C6301F">
              <w:rPr>
                <w:rFonts w:cstheme="minorHAnsi"/>
                <w:shd w:val="clear" w:color="auto" w:fill="FFFFFF"/>
              </w:rPr>
              <w:t xml:space="preserve">I was working as a </w:t>
            </w:r>
            <w:r w:rsidRPr="00C6301F">
              <w:rPr>
                <w:rFonts w:cstheme="minorHAnsi"/>
              </w:rPr>
              <w:t>Junior Mobile App Developer at</w:t>
            </w:r>
            <w:r w:rsidRPr="00C6301F">
              <w:rPr>
                <w:rFonts w:cstheme="minorHAnsi"/>
                <w:b/>
                <w:bCs/>
              </w:rPr>
              <w:t xml:space="preserve"> </w:t>
            </w:r>
            <w:r w:rsidRPr="00C6301F">
              <w:rPr>
                <w:rFonts w:cstheme="minorHAnsi"/>
                <w:shd w:val="clear" w:color="auto" w:fill="FFFFFF"/>
              </w:rPr>
              <w:t>Navicosoft</w:t>
            </w:r>
            <w:r w:rsidRPr="00C6301F">
              <w:rPr>
                <w:rFonts w:cstheme="minorHAnsi"/>
                <w:b/>
                <w:bCs/>
              </w:rPr>
              <w:t>.</w:t>
            </w:r>
            <w:r w:rsidRPr="00C6301F">
              <w:rPr>
                <w:rFonts w:cstheme="minorHAnsi"/>
                <w:shd w:val="clear" w:color="auto" w:fill="FFFFFF"/>
              </w:rPr>
              <w:t xml:space="preserve"> Our team raised the </w:t>
            </w:r>
            <w:r w:rsidRPr="00C6301F">
              <w:rPr>
                <w:rFonts w:cstheme="minorHAnsi"/>
              </w:rPr>
              <w:t>application</w:t>
            </w:r>
            <w:r w:rsidRPr="00C6301F">
              <w:rPr>
                <w:rFonts w:cstheme="minorHAnsi"/>
                <w:shd w:val="clear" w:color="auto" w:fill="FFFFFF"/>
              </w:rPr>
              <w:t xml:space="preserve"> development market by 29%.</w:t>
            </w:r>
          </w:p>
        </w:tc>
      </w:tr>
    </w:tbl>
    <w:sdt>
      <w:sdtPr>
        <w:alias w:val="Education:"/>
        <w:tag w:val="Education:"/>
        <w:id w:val="-1908763273"/>
        <w:placeholder>
          <w:docPart w:val="DD3AA30BE5E9435DB2936B8046CE76B1"/>
        </w:placeholder>
        <w:temporary/>
        <w:showingPlcHdr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9336D5" w:rsidP="009336D5">
            <w:pPr>
              <w:pStyle w:val="Heading3"/>
              <w:contextualSpacing w:val="0"/>
              <w:outlineLvl w:val="2"/>
            </w:pPr>
            <w:r>
              <w:t>July, 2020</w:t>
            </w:r>
          </w:p>
          <w:p w:rsidR="001D0BF1" w:rsidRPr="00CF1A49" w:rsidRDefault="009336D5" w:rsidP="009336D5">
            <w:pPr>
              <w:pStyle w:val="Heading2"/>
              <w:contextualSpacing w:val="0"/>
              <w:outlineLvl w:val="1"/>
            </w:pPr>
            <w:r>
              <w:t>BSIT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PUCIT</w:t>
            </w:r>
          </w:p>
          <w:p w:rsidR="007538DC" w:rsidRPr="00CF1A49" w:rsidRDefault="00FC0A2E" w:rsidP="00131BBE">
            <w:pPr>
              <w:contextualSpacing w:val="0"/>
            </w:pPr>
            <w:r w:rsidRPr="00FC0A2E">
              <w:t>I received an almost 3.5 CGPA on the course and did well in my practical. In my final year assignments, I received the highest marks.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F0FBB" w:rsidP="00CF0FBB">
            <w:pPr>
              <w:pStyle w:val="Heading3"/>
              <w:contextualSpacing w:val="0"/>
              <w:outlineLvl w:val="2"/>
            </w:pPr>
            <w:r>
              <w:t>june, 2019</w:t>
            </w:r>
          </w:p>
          <w:p w:rsidR="00F61DF9" w:rsidRPr="00CF1A49" w:rsidRDefault="00732B03" w:rsidP="00CF0FBB">
            <w:pPr>
              <w:pStyle w:val="Heading2"/>
              <w:contextualSpacing w:val="0"/>
              <w:outlineLvl w:val="1"/>
            </w:pPr>
            <w:r>
              <w:t>Fullstack Web D</w:t>
            </w:r>
            <w:r w:rsidR="00CF0FBB">
              <w:t>evelopment,</w:t>
            </w:r>
            <w:r w:rsidR="00F61DF9" w:rsidRPr="00CF1A49">
              <w:t xml:space="preserve"> </w:t>
            </w:r>
            <w:r w:rsidR="00CF0FBB" w:rsidRPr="00861F93">
              <w:rPr>
                <w:rStyle w:val="SubtleReference"/>
                <w:rFonts w:ascii="Brush Script MT" w:hAnsi="Brush Script MT"/>
                <w:b/>
                <w:bCs/>
                <w:i/>
                <w:iCs/>
                <w:color w:val="DD3B09"/>
              </w:rPr>
              <w:t>U</w:t>
            </w:r>
            <w:r w:rsidR="00CF0FBB">
              <w:rPr>
                <w:rStyle w:val="SubtleReference"/>
              </w:rPr>
              <w:t>demy</w:t>
            </w:r>
          </w:p>
          <w:p w:rsidR="00F61DF9" w:rsidRPr="00CF0FBB" w:rsidRDefault="00E36669" w:rsidP="00CF0FBB">
            <w:pPr>
              <w:rPr>
                <w:rFonts w:cstheme="minorHAnsi"/>
                <w:color w:val="808080" w:themeColor="background1" w:themeShade="80"/>
              </w:rPr>
            </w:pPr>
            <w:r w:rsidRPr="00E36669">
              <w:rPr>
                <w:rFonts w:cstheme="minorHAnsi"/>
                <w:color w:val="808080" w:themeColor="background1" w:themeShade="80"/>
                <w:shd w:val="clear" w:color="auto" w:fill="FFFFFF"/>
              </w:rPr>
              <w:t>I finished the Web Development boot-camp, which is a comprehensive course for becoming a full-stack web developer. I've learned HTML, CSS, Javascript, Jquery, Node, React, MongoDB, and SQL.</w:t>
            </w:r>
          </w:p>
        </w:tc>
      </w:tr>
    </w:tbl>
    <w:sdt>
      <w:sdtPr>
        <w:alias w:val="Skills:"/>
        <w:tag w:val="Skills:"/>
        <w:id w:val="-1392877668"/>
        <w:placeholder>
          <w:docPart w:val="BAA945F45C044CE4959E8B9EB6B8EF54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8C5AA0" w:rsidP="009336D5">
            <w:pPr>
              <w:pStyle w:val="ListBullet"/>
              <w:contextualSpacing w:val="0"/>
            </w:pPr>
            <w:r>
              <w:t>Frontend development with react.js</w:t>
            </w:r>
          </w:p>
          <w:p w:rsidR="001F4E6D" w:rsidRPr="006E1507" w:rsidRDefault="00812190" w:rsidP="009336D5">
            <w:pPr>
              <w:pStyle w:val="ListBullet"/>
              <w:contextualSpacing w:val="0"/>
            </w:pPr>
            <w:r>
              <w:t xml:space="preserve">Backend development with </w:t>
            </w:r>
            <w:r w:rsidR="004A3313">
              <w:t>Node.</w:t>
            </w:r>
            <w:r>
              <w:t>js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8C5AA0" w:rsidP="009336D5">
            <w:pPr>
              <w:pStyle w:val="ListBullet"/>
              <w:contextualSpacing w:val="0"/>
            </w:pPr>
            <w:r>
              <w:t>Backend development with .NET framework</w:t>
            </w:r>
          </w:p>
          <w:p w:rsidR="001E3120" w:rsidRPr="006E1507" w:rsidRDefault="00382098" w:rsidP="00812190">
            <w:pPr>
              <w:pStyle w:val="ListBullet"/>
              <w:contextualSpacing w:val="0"/>
            </w:pPr>
            <w:r>
              <w:t>Game development with C</w:t>
            </w:r>
            <w:r w:rsidR="00812190">
              <w:t>++</w:t>
            </w:r>
          </w:p>
          <w:p w:rsidR="001E3120" w:rsidRPr="006E1507" w:rsidRDefault="00E36669" w:rsidP="00812190">
            <w:pPr>
              <w:pStyle w:val="ListBullet"/>
              <w:contextualSpacing w:val="0"/>
            </w:pPr>
            <w:r>
              <w:t>App development with flutter</w:t>
            </w:r>
            <w:r w:rsidR="00812190">
              <w:t>.</w:t>
            </w:r>
          </w:p>
        </w:tc>
      </w:tr>
    </w:tbl>
    <w:sdt>
      <w:sdtPr>
        <w:alias w:val="Activities:"/>
        <w:tag w:val="Activities:"/>
        <w:id w:val="1223332893"/>
        <w:placeholder>
          <w:docPart w:val="664DE9A2BFBE4005B88C54B0E6410314"/>
        </w:placeholder>
        <w:temporary/>
        <w:showingPlcHdr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6A5D48" w:rsidP="00E207ED">
      <w:r>
        <w:t>Sports I’m good at playing cricket I have been part of under-</w:t>
      </w:r>
      <w:r w:rsidR="00245ABD">
        <w:t xml:space="preserve"> nineteen </w:t>
      </w:r>
      <w:r>
        <w:t>club before I got admission in university.</w:t>
      </w:r>
      <w:r w:rsidR="00CE7FE2">
        <w:t xml:space="preserve"> One of my hobbies is blogging</w:t>
      </w:r>
      <w:r w:rsidR="00B86C93">
        <w:t xml:space="preserve">. </w:t>
      </w:r>
      <w:r w:rsidR="0036116E">
        <w:t>I have a good blog page</w:t>
      </w:r>
      <w:r w:rsidR="00B86C93">
        <w:t>.</w:t>
      </w:r>
      <w:r w:rsidR="0036116E" w:rsidRPr="0036116E">
        <w:t xml:space="preserve"> One of m</w:t>
      </w:r>
      <w:r w:rsidR="006A18B2">
        <w:t xml:space="preserve">y other passions is </w:t>
      </w:r>
      <w:r w:rsidR="006A18B2" w:rsidRPr="00510EDC">
        <w:rPr>
          <w:rFonts w:cstheme="minorHAnsi"/>
        </w:rPr>
        <w:lastRenderedPageBreak/>
        <w:t xml:space="preserve">calligraphy. </w:t>
      </w:r>
      <w:r w:rsidR="00E207ED" w:rsidRPr="00510EDC">
        <w:rPr>
          <w:rFonts w:cstheme="minorHAnsi"/>
          <w:shd w:val="clear" w:color="auto" w:fill="FFFFFF"/>
        </w:rPr>
        <w:t xml:space="preserve">I </w:t>
      </w:r>
      <w:r w:rsidR="00E207ED" w:rsidRPr="00510EDC">
        <w:rPr>
          <w:rFonts w:cstheme="minorHAnsi"/>
        </w:rPr>
        <w:t>learned</w:t>
      </w:r>
      <w:r w:rsidR="00E207ED" w:rsidRPr="00510EDC">
        <w:rPr>
          <w:rFonts w:cstheme="minorHAnsi"/>
          <w:shd w:val="clear" w:color="auto" w:fill="FFFFFF"/>
        </w:rPr>
        <w:t xml:space="preserve"> Arabic and Urdu calligraphy.</w:t>
      </w:r>
      <w:r w:rsidR="00510EDC" w:rsidRPr="00510EDC">
        <w:rPr>
          <w:rFonts w:cstheme="minorHAnsi"/>
          <w:shd w:val="clear" w:color="auto" w:fill="FFFFFF"/>
        </w:rPr>
        <w:t xml:space="preserve"> I can speak three languages </w:t>
      </w:r>
      <w:r w:rsidR="00510EDC" w:rsidRPr="00510EDC">
        <w:rPr>
          <w:rFonts w:cstheme="minorHAnsi"/>
        </w:rPr>
        <w:t>​​including</w:t>
      </w:r>
      <w:r w:rsidR="00510EDC">
        <w:rPr>
          <w:rFonts w:cstheme="minorHAnsi"/>
          <w:shd w:val="clear" w:color="auto" w:fill="FFFFFF"/>
        </w:rPr>
        <w:t xml:space="preserve"> bit of Arabic</w:t>
      </w:r>
      <w:r w:rsidR="00510EDC" w:rsidRPr="00510EDC">
        <w:rPr>
          <w:rFonts w:cstheme="minorHAnsi"/>
          <w:b/>
          <w:bCs/>
        </w:rPr>
        <w:t>,</w:t>
      </w:r>
      <w:r w:rsidR="00510EDC" w:rsidRPr="00510EDC">
        <w:rPr>
          <w:rFonts w:cstheme="minorHAnsi"/>
          <w:shd w:val="clear" w:color="auto" w:fill="FFFFFF"/>
        </w:rPr>
        <w:t xml:space="preserve"> </w:t>
      </w:r>
      <w:r w:rsidR="00510EDC" w:rsidRPr="00510EDC">
        <w:rPr>
          <w:rFonts w:cstheme="minorHAnsi"/>
        </w:rPr>
        <w:t>English</w:t>
      </w:r>
      <w:r w:rsidR="00510EDC" w:rsidRPr="00510EDC">
        <w:rPr>
          <w:rFonts w:cstheme="minorHAnsi"/>
          <w:shd w:val="clear" w:color="auto" w:fill="FFFFFF"/>
        </w:rPr>
        <w:t xml:space="preserve"> and some native languages </w:t>
      </w:r>
      <w:r w:rsidR="00510EDC" w:rsidRPr="00510EDC">
        <w:rPr>
          <w:rFonts w:cstheme="minorHAnsi"/>
          <w:b/>
          <w:bCs/>
        </w:rPr>
        <w:t>​​</w:t>
      </w:r>
      <w:r w:rsidR="00510EDC" w:rsidRPr="00510EDC">
        <w:rPr>
          <w:rFonts w:cstheme="minorHAnsi"/>
        </w:rPr>
        <w:t>of</w:t>
      </w:r>
      <w:r w:rsidR="00510EDC" w:rsidRPr="00510EDC">
        <w:rPr>
          <w:rFonts w:cstheme="minorHAnsi"/>
          <w:shd w:val="clear" w:color="auto" w:fill="FFFFFF"/>
        </w:rPr>
        <w:t xml:space="preserve"> </w:t>
      </w:r>
      <w:r w:rsidR="00510EDC" w:rsidRPr="00510EDC">
        <w:rPr>
          <w:rFonts w:cstheme="minorHAnsi"/>
        </w:rPr>
        <w:t>our</w:t>
      </w:r>
      <w:r w:rsidR="00510EDC" w:rsidRPr="00510EDC">
        <w:rPr>
          <w:rFonts w:cstheme="minorHAnsi"/>
          <w:shd w:val="clear" w:color="auto" w:fill="FFFFFF"/>
        </w:rPr>
        <w:t xml:space="preserve"> country.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AE9" w:rsidRDefault="009A5AE9" w:rsidP="0068194B">
      <w:r>
        <w:separator/>
      </w:r>
    </w:p>
    <w:p w:rsidR="009A5AE9" w:rsidRDefault="009A5AE9"/>
    <w:p w:rsidR="009A5AE9" w:rsidRDefault="009A5AE9"/>
  </w:endnote>
  <w:endnote w:type="continuationSeparator" w:id="1">
    <w:p w:rsidR="009A5AE9" w:rsidRDefault="009A5AE9" w:rsidP="0068194B">
      <w:r>
        <w:continuationSeparator/>
      </w:r>
    </w:p>
    <w:p w:rsidR="009A5AE9" w:rsidRDefault="009A5AE9"/>
    <w:p w:rsidR="009A5AE9" w:rsidRDefault="009A5A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D722A9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26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AE9" w:rsidRDefault="009A5AE9" w:rsidP="0068194B">
      <w:r>
        <w:separator/>
      </w:r>
    </w:p>
    <w:p w:rsidR="009A5AE9" w:rsidRDefault="009A5AE9"/>
    <w:p w:rsidR="009A5AE9" w:rsidRDefault="009A5AE9"/>
  </w:footnote>
  <w:footnote w:type="continuationSeparator" w:id="1">
    <w:p w:rsidR="009A5AE9" w:rsidRDefault="009A5AE9" w:rsidP="0068194B">
      <w:r>
        <w:continuationSeparator/>
      </w:r>
    </w:p>
    <w:p w:rsidR="009A5AE9" w:rsidRDefault="009A5AE9"/>
    <w:p w:rsidR="009A5AE9" w:rsidRDefault="009A5A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D722A9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7303EF0"/>
    <w:multiLevelType w:val="multilevel"/>
    <w:tmpl w:val="6782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F0FBB"/>
    <w:rsid w:val="000001EF"/>
    <w:rsid w:val="00007322"/>
    <w:rsid w:val="00007728"/>
    <w:rsid w:val="00024584"/>
    <w:rsid w:val="00024730"/>
    <w:rsid w:val="000435DE"/>
    <w:rsid w:val="00055E95"/>
    <w:rsid w:val="0007021F"/>
    <w:rsid w:val="000A09C3"/>
    <w:rsid w:val="000B2BA5"/>
    <w:rsid w:val="000F2F8C"/>
    <w:rsid w:val="0010006E"/>
    <w:rsid w:val="001045A8"/>
    <w:rsid w:val="00114A91"/>
    <w:rsid w:val="00131BBE"/>
    <w:rsid w:val="001427E1"/>
    <w:rsid w:val="00147E6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ABD"/>
    <w:rsid w:val="0024720C"/>
    <w:rsid w:val="002617AE"/>
    <w:rsid w:val="0026362B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16E"/>
    <w:rsid w:val="00366398"/>
    <w:rsid w:val="00382098"/>
    <w:rsid w:val="003A0632"/>
    <w:rsid w:val="003A30E5"/>
    <w:rsid w:val="003A6ADF"/>
    <w:rsid w:val="003B5928"/>
    <w:rsid w:val="003D380F"/>
    <w:rsid w:val="003E160D"/>
    <w:rsid w:val="003F1D5F"/>
    <w:rsid w:val="003F46EC"/>
    <w:rsid w:val="00405128"/>
    <w:rsid w:val="00406CFF"/>
    <w:rsid w:val="00416B25"/>
    <w:rsid w:val="00420592"/>
    <w:rsid w:val="004319E0"/>
    <w:rsid w:val="00437E8C"/>
    <w:rsid w:val="00440225"/>
    <w:rsid w:val="00466D72"/>
    <w:rsid w:val="004726BC"/>
    <w:rsid w:val="00474105"/>
    <w:rsid w:val="00480E6E"/>
    <w:rsid w:val="00486277"/>
    <w:rsid w:val="00494CF6"/>
    <w:rsid w:val="00495F8D"/>
    <w:rsid w:val="004A1FAE"/>
    <w:rsid w:val="004A32FF"/>
    <w:rsid w:val="004A3313"/>
    <w:rsid w:val="004B06EB"/>
    <w:rsid w:val="004B6AD0"/>
    <w:rsid w:val="004C2D5D"/>
    <w:rsid w:val="004C33E1"/>
    <w:rsid w:val="004E01EB"/>
    <w:rsid w:val="004E2794"/>
    <w:rsid w:val="00510392"/>
    <w:rsid w:val="00510EDC"/>
    <w:rsid w:val="00513E2A"/>
    <w:rsid w:val="00562570"/>
    <w:rsid w:val="00566A35"/>
    <w:rsid w:val="0056701E"/>
    <w:rsid w:val="005740D7"/>
    <w:rsid w:val="005A0F26"/>
    <w:rsid w:val="005A1B10"/>
    <w:rsid w:val="005A3176"/>
    <w:rsid w:val="005A62E6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8B2"/>
    <w:rsid w:val="006A1962"/>
    <w:rsid w:val="006A5D48"/>
    <w:rsid w:val="006A6A3B"/>
    <w:rsid w:val="006B5D48"/>
    <w:rsid w:val="006B7D7B"/>
    <w:rsid w:val="006C1A5E"/>
    <w:rsid w:val="006E1507"/>
    <w:rsid w:val="00712D8B"/>
    <w:rsid w:val="007273B7"/>
    <w:rsid w:val="00732B03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866"/>
    <w:rsid w:val="007E6A61"/>
    <w:rsid w:val="00801140"/>
    <w:rsid w:val="00803404"/>
    <w:rsid w:val="00812190"/>
    <w:rsid w:val="00834955"/>
    <w:rsid w:val="00855B59"/>
    <w:rsid w:val="00860461"/>
    <w:rsid w:val="00861F93"/>
    <w:rsid w:val="0086487C"/>
    <w:rsid w:val="00870B20"/>
    <w:rsid w:val="008829F8"/>
    <w:rsid w:val="00885897"/>
    <w:rsid w:val="008A6538"/>
    <w:rsid w:val="008C5AA0"/>
    <w:rsid w:val="008C7056"/>
    <w:rsid w:val="008F3B14"/>
    <w:rsid w:val="00901899"/>
    <w:rsid w:val="0090344B"/>
    <w:rsid w:val="00905715"/>
    <w:rsid w:val="0091321E"/>
    <w:rsid w:val="00913946"/>
    <w:rsid w:val="0092726B"/>
    <w:rsid w:val="009336D5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AE9"/>
    <w:rsid w:val="009B0D64"/>
    <w:rsid w:val="009C4DFC"/>
    <w:rsid w:val="009D44F8"/>
    <w:rsid w:val="009E3160"/>
    <w:rsid w:val="009F220C"/>
    <w:rsid w:val="009F3B05"/>
    <w:rsid w:val="009F4931"/>
    <w:rsid w:val="009F7337"/>
    <w:rsid w:val="00A1313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C24"/>
    <w:rsid w:val="00AE7650"/>
    <w:rsid w:val="00B10EBE"/>
    <w:rsid w:val="00B236F1"/>
    <w:rsid w:val="00B50F99"/>
    <w:rsid w:val="00B51D1B"/>
    <w:rsid w:val="00B540F4"/>
    <w:rsid w:val="00B60249"/>
    <w:rsid w:val="00B60FD0"/>
    <w:rsid w:val="00B622DF"/>
    <w:rsid w:val="00B6332A"/>
    <w:rsid w:val="00B81760"/>
    <w:rsid w:val="00B8494C"/>
    <w:rsid w:val="00B86C93"/>
    <w:rsid w:val="00BA1546"/>
    <w:rsid w:val="00BB4E51"/>
    <w:rsid w:val="00BD431F"/>
    <w:rsid w:val="00BD7C28"/>
    <w:rsid w:val="00BE423E"/>
    <w:rsid w:val="00BF61AC"/>
    <w:rsid w:val="00C47FA6"/>
    <w:rsid w:val="00C57FC6"/>
    <w:rsid w:val="00C6301F"/>
    <w:rsid w:val="00C66A7D"/>
    <w:rsid w:val="00C779DA"/>
    <w:rsid w:val="00C814F7"/>
    <w:rsid w:val="00CA4B4D"/>
    <w:rsid w:val="00CB35C3"/>
    <w:rsid w:val="00CD323D"/>
    <w:rsid w:val="00CE4030"/>
    <w:rsid w:val="00CE64B3"/>
    <w:rsid w:val="00CE7FE2"/>
    <w:rsid w:val="00CF0FBB"/>
    <w:rsid w:val="00CF1A49"/>
    <w:rsid w:val="00D0630C"/>
    <w:rsid w:val="00D138B8"/>
    <w:rsid w:val="00D243A9"/>
    <w:rsid w:val="00D305E5"/>
    <w:rsid w:val="00D37CD3"/>
    <w:rsid w:val="00D55C4A"/>
    <w:rsid w:val="00D66A52"/>
    <w:rsid w:val="00D66EFA"/>
    <w:rsid w:val="00D722A9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7ED"/>
    <w:rsid w:val="00E20DC7"/>
    <w:rsid w:val="00E2397A"/>
    <w:rsid w:val="00E254DB"/>
    <w:rsid w:val="00E300FC"/>
    <w:rsid w:val="00E362DB"/>
    <w:rsid w:val="00E36669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A2E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2072C138F54F0BA2F9BD58AA10F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B0D9-CB6A-46C7-A745-E690286608C4}"/>
      </w:docPartPr>
      <w:docPartBody>
        <w:p w:rsidR="00000000" w:rsidRDefault="004C0B12">
          <w:pPr>
            <w:pStyle w:val="C92072C138F54F0BA2F9BD58AA10F558"/>
          </w:pPr>
          <w:r w:rsidRPr="00CF1A49">
            <w:t>·</w:t>
          </w:r>
        </w:p>
      </w:docPartBody>
    </w:docPart>
    <w:docPart>
      <w:docPartPr>
        <w:name w:val="11E2D7F6D7D348E8BE5790CDA45AE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ECD92-DBEF-49F8-BCB2-703BA79BDCCF}"/>
      </w:docPartPr>
      <w:docPartBody>
        <w:p w:rsidR="00000000" w:rsidRDefault="004C0B12">
          <w:pPr>
            <w:pStyle w:val="11E2D7F6D7D348E8BE5790CDA45AEDBC"/>
          </w:pPr>
          <w:r w:rsidRPr="00CF1A49">
            <w:t>·</w:t>
          </w:r>
        </w:p>
      </w:docPartBody>
    </w:docPart>
    <w:docPart>
      <w:docPartPr>
        <w:name w:val="EC373EECDFF14CC6AF6843DB7AF11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E109D-340D-451E-8D96-BEBC5D5253CE}"/>
      </w:docPartPr>
      <w:docPartBody>
        <w:p w:rsidR="00000000" w:rsidRDefault="004C0B12">
          <w:pPr>
            <w:pStyle w:val="EC373EECDFF14CC6AF6843DB7AF11D0F"/>
          </w:pPr>
          <w:r w:rsidRPr="00CF1A49">
            <w:t>Experience</w:t>
          </w:r>
        </w:p>
      </w:docPartBody>
    </w:docPart>
    <w:docPart>
      <w:docPartPr>
        <w:name w:val="DD3AA30BE5E9435DB2936B8046CE7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2F094-F25C-404C-A18C-B27F596AED19}"/>
      </w:docPartPr>
      <w:docPartBody>
        <w:p w:rsidR="00000000" w:rsidRDefault="004C0B12">
          <w:pPr>
            <w:pStyle w:val="DD3AA30BE5E9435DB2936B8046CE76B1"/>
          </w:pPr>
          <w:r w:rsidRPr="00CF1A49">
            <w:t>Education</w:t>
          </w:r>
        </w:p>
      </w:docPartBody>
    </w:docPart>
    <w:docPart>
      <w:docPartPr>
        <w:name w:val="BAA945F45C044CE4959E8B9EB6B8E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FC3A-CAB4-45FF-A7DF-1FCB5B52274D}"/>
      </w:docPartPr>
      <w:docPartBody>
        <w:p w:rsidR="00000000" w:rsidRDefault="004C0B12">
          <w:pPr>
            <w:pStyle w:val="BAA945F45C044CE4959E8B9EB6B8EF54"/>
          </w:pPr>
          <w:r w:rsidRPr="00CF1A49">
            <w:t>Skills</w:t>
          </w:r>
        </w:p>
      </w:docPartBody>
    </w:docPart>
    <w:docPart>
      <w:docPartPr>
        <w:name w:val="664DE9A2BFBE4005B88C54B0E641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25D5B-EB62-450B-93F2-54E866235ACC}"/>
      </w:docPartPr>
      <w:docPartBody>
        <w:p w:rsidR="00000000" w:rsidRDefault="004C0B12">
          <w:pPr>
            <w:pStyle w:val="664DE9A2BFBE4005B88C54B0E641031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0B12"/>
    <w:rsid w:val="004C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53BB2015EA4D978904CFD3EFEB476E">
    <w:name w:val="F153BB2015EA4D978904CFD3EFEB476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25D8FEE62744F18F13E17CDEC29696">
    <w:name w:val="BF25D8FEE62744F18F13E17CDEC29696"/>
  </w:style>
  <w:style w:type="paragraph" w:customStyle="1" w:styleId="0A67402904964C70AE6DB4850D97949F">
    <w:name w:val="0A67402904964C70AE6DB4850D97949F"/>
  </w:style>
  <w:style w:type="paragraph" w:customStyle="1" w:styleId="C92072C138F54F0BA2F9BD58AA10F558">
    <w:name w:val="C92072C138F54F0BA2F9BD58AA10F558"/>
  </w:style>
  <w:style w:type="paragraph" w:customStyle="1" w:styleId="33CB2387C65144BDBD859AFBE5B12BD1">
    <w:name w:val="33CB2387C65144BDBD859AFBE5B12BD1"/>
  </w:style>
  <w:style w:type="paragraph" w:customStyle="1" w:styleId="5602BB4F52FC4133AD140FAF885C9969">
    <w:name w:val="5602BB4F52FC4133AD140FAF885C9969"/>
  </w:style>
  <w:style w:type="paragraph" w:customStyle="1" w:styleId="11E2D7F6D7D348E8BE5790CDA45AEDBC">
    <w:name w:val="11E2D7F6D7D348E8BE5790CDA45AEDBC"/>
  </w:style>
  <w:style w:type="paragraph" w:customStyle="1" w:styleId="DBE5F09C9CA049E0951D3A12E513D138">
    <w:name w:val="DBE5F09C9CA049E0951D3A12E513D138"/>
  </w:style>
  <w:style w:type="paragraph" w:customStyle="1" w:styleId="E7B4487B2ECF411EBF59BA8C7688DCC4">
    <w:name w:val="E7B4487B2ECF411EBF59BA8C7688DCC4"/>
  </w:style>
  <w:style w:type="paragraph" w:customStyle="1" w:styleId="4827B812EEC1414AA0908AF25C6182B3">
    <w:name w:val="4827B812EEC1414AA0908AF25C6182B3"/>
  </w:style>
  <w:style w:type="paragraph" w:customStyle="1" w:styleId="C1ADB2BD2B7845A2BF53763DA3BE2D31">
    <w:name w:val="C1ADB2BD2B7845A2BF53763DA3BE2D31"/>
  </w:style>
  <w:style w:type="paragraph" w:customStyle="1" w:styleId="EC373EECDFF14CC6AF6843DB7AF11D0F">
    <w:name w:val="EC373EECDFF14CC6AF6843DB7AF11D0F"/>
  </w:style>
  <w:style w:type="paragraph" w:customStyle="1" w:styleId="111C87CBA1304647B2F39FFE496E7986">
    <w:name w:val="111C87CBA1304647B2F39FFE496E7986"/>
  </w:style>
  <w:style w:type="paragraph" w:customStyle="1" w:styleId="C1491CF08652479E893CFA64D6C5126E">
    <w:name w:val="C1491CF08652479E893CFA64D6C5126E"/>
  </w:style>
  <w:style w:type="paragraph" w:customStyle="1" w:styleId="75811FA417F049739D8A4AE0159BFEE4">
    <w:name w:val="75811FA417F049739D8A4AE0159BFEE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E313A413D46DBA777AFE4B2BE5CD3">
    <w:name w:val="B28E313A413D46DBA777AFE4B2BE5CD3"/>
  </w:style>
  <w:style w:type="paragraph" w:customStyle="1" w:styleId="A73FB044004D4326895D73110E022433">
    <w:name w:val="A73FB044004D4326895D73110E022433"/>
  </w:style>
  <w:style w:type="paragraph" w:customStyle="1" w:styleId="8D217E471C154D09A681E48E8B75EFD6">
    <w:name w:val="8D217E471C154D09A681E48E8B75EFD6"/>
  </w:style>
  <w:style w:type="paragraph" w:customStyle="1" w:styleId="4C69559EE5784582A30C164FD383201D">
    <w:name w:val="4C69559EE5784582A30C164FD383201D"/>
  </w:style>
  <w:style w:type="paragraph" w:customStyle="1" w:styleId="7194137AECCB4AFAAE2B8F77A91F03A9">
    <w:name w:val="7194137AECCB4AFAAE2B8F77A91F03A9"/>
  </w:style>
  <w:style w:type="paragraph" w:customStyle="1" w:styleId="D86E16F96BBB4785BD2307DA0CDD64C0">
    <w:name w:val="D86E16F96BBB4785BD2307DA0CDD64C0"/>
  </w:style>
  <w:style w:type="paragraph" w:customStyle="1" w:styleId="477C05A07EE94EC18A874C794ECD9A07">
    <w:name w:val="477C05A07EE94EC18A874C794ECD9A07"/>
  </w:style>
  <w:style w:type="paragraph" w:customStyle="1" w:styleId="DD3AA30BE5E9435DB2936B8046CE76B1">
    <w:name w:val="DD3AA30BE5E9435DB2936B8046CE76B1"/>
  </w:style>
  <w:style w:type="paragraph" w:customStyle="1" w:styleId="3A734DE04810456F923514995435A636">
    <w:name w:val="3A734DE04810456F923514995435A636"/>
  </w:style>
  <w:style w:type="paragraph" w:customStyle="1" w:styleId="57CF06E06474460BAB100091A6DE281B">
    <w:name w:val="57CF06E06474460BAB100091A6DE281B"/>
  </w:style>
  <w:style w:type="paragraph" w:customStyle="1" w:styleId="4CC91CF97BE64400BC8B83009B4FDA7A">
    <w:name w:val="4CC91CF97BE64400BC8B83009B4FDA7A"/>
  </w:style>
  <w:style w:type="paragraph" w:customStyle="1" w:styleId="F4D5F0EC6D9043BAA0E739D32B9A37B8">
    <w:name w:val="F4D5F0EC6D9043BAA0E739D32B9A37B8"/>
  </w:style>
  <w:style w:type="paragraph" w:customStyle="1" w:styleId="B52FBBFD76044CB18AFECD5E6E6ED3ED">
    <w:name w:val="B52FBBFD76044CB18AFECD5E6E6ED3ED"/>
  </w:style>
  <w:style w:type="paragraph" w:customStyle="1" w:styleId="994DDBCB111B42958DF3B7855C9CD259">
    <w:name w:val="994DDBCB111B42958DF3B7855C9CD259"/>
  </w:style>
  <w:style w:type="paragraph" w:customStyle="1" w:styleId="CE56199EF1914897BA1624F70BB55700">
    <w:name w:val="CE56199EF1914897BA1624F70BB55700"/>
  </w:style>
  <w:style w:type="paragraph" w:customStyle="1" w:styleId="00A33404FA1342ADAA1AEF1FB625B43F">
    <w:name w:val="00A33404FA1342ADAA1AEF1FB625B43F"/>
  </w:style>
  <w:style w:type="paragraph" w:customStyle="1" w:styleId="B70532F265E04694A63A341D35B2778C">
    <w:name w:val="B70532F265E04694A63A341D35B2778C"/>
  </w:style>
  <w:style w:type="paragraph" w:customStyle="1" w:styleId="C1CB961F270C4C26B126BFF0CFD5FDBB">
    <w:name w:val="C1CB961F270C4C26B126BFF0CFD5FDBB"/>
  </w:style>
  <w:style w:type="paragraph" w:customStyle="1" w:styleId="BAA945F45C044CE4959E8B9EB6B8EF54">
    <w:name w:val="BAA945F45C044CE4959E8B9EB6B8EF54"/>
  </w:style>
  <w:style w:type="paragraph" w:customStyle="1" w:styleId="F4750CDF26234D46B304E2CAA723E7E7">
    <w:name w:val="F4750CDF26234D46B304E2CAA723E7E7"/>
  </w:style>
  <w:style w:type="paragraph" w:customStyle="1" w:styleId="C5AA6E26046E4380AFC06685330072A0">
    <w:name w:val="C5AA6E26046E4380AFC06685330072A0"/>
  </w:style>
  <w:style w:type="paragraph" w:customStyle="1" w:styleId="53A0EC896BF74A5CAF7FF74F9ED285C3">
    <w:name w:val="53A0EC896BF74A5CAF7FF74F9ED285C3"/>
  </w:style>
  <w:style w:type="paragraph" w:customStyle="1" w:styleId="0AF104F50E4343D5A660084D53BFDD11">
    <w:name w:val="0AF104F50E4343D5A660084D53BFDD11"/>
  </w:style>
  <w:style w:type="paragraph" w:customStyle="1" w:styleId="1D53F463B24949019BEE66C815FAFF4F">
    <w:name w:val="1D53F463B24949019BEE66C815FAFF4F"/>
  </w:style>
  <w:style w:type="paragraph" w:customStyle="1" w:styleId="664DE9A2BFBE4005B88C54B0E6410314">
    <w:name w:val="664DE9A2BFBE4005B88C54B0E6410314"/>
  </w:style>
  <w:style w:type="paragraph" w:customStyle="1" w:styleId="6CF514299C5F4E15878C37418BBBF955">
    <w:name w:val="6CF514299C5F4E15878C37418BBBF9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85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2021-08-30T15:40:00Z</dcterms:created>
  <dcterms:modified xsi:type="dcterms:W3CDTF">2021-08-30T17:09:00Z</dcterms:modified>
</cp:coreProperties>
</file>